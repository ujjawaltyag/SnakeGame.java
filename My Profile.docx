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32E23" w:themeColor="text2" w:themeShade="7F"/>
  <w:body>
    <w:sdt>
      <w:sdtPr>
        <w:rPr>
          <w:sz w:val="21"/>
        </w:rPr>
        <w:alias w:val="Resume Name"/>
        <w:tag w:val="Resume Name"/>
        <w:id w:val="-924265653"/>
        <w:placeholder>
          <w:docPart w:val="54D7CAB9263D4F7D81F823D2429C7009"/>
        </w:placeholder>
        <w:docPartList>
          <w:docPartGallery w:val="Quick Parts"/>
          <w:docPartCategory w:val=" Resume Name"/>
        </w:docPartList>
      </w:sdtPr>
      <w:sdtContent>
        <w:p w14:paraId="7A8B27D8" w14:textId="1F22328B" w:rsidR="00654214" w:rsidRDefault="00000000" w:rsidP="00481F38">
          <w:pPr>
            <w:rPr>
              <w:noProof/>
            </w:rPr>
          </w:pPr>
          <w:sdt>
            <w:sdtPr>
              <w:id w:val="1404875842"/>
              <w:placeholder>
                <w:docPart w:val="B585D5AC001C4E148293894C855BF8D4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481F38">
                <w:t>My Profile:</w:t>
              </w:r>
            </w:sdtContent>
          </w:sdt>
          <w:r w:rsidR="00654214">
            <w:rPr>
              <w:noProof/>
            </w:rPr>
            <w:t xml:space="preserve"> </w:t>
          </w:r>
        </w:p>
        <w:p w14:paraId="7922F45C" w14:textId="4A23CEC5" w:rsidR="00481F38" w:rsidRDefault="00481F38" w:rsidP="00481F38">
          <w:r>
            <w:rPr>
              <w:noProof/>
            </w:rPr>
            <w:t>1.Ujjawal Tyagi</w:t>
          </w:r>
        </w:p>
        <w:sdt>
          <w:sdtPr>
            <w:alias w:val="Phone"/>
            <w:tag w:val=""/>
            <w:id w:val="1357783703"/>
            <w:placeholder>
              <w:docPart w:val="DB548300600642F6B12C551CA5F2E05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36014B2" w14:textId="45B5CC10" w:rsidR="00654214" w:rsidRDefault="00481F38" w:rsidP="00654214">
              <w:pPr>
                <w:pStyle w:val="Phone"/>
              </w:pPr>
              <w:r>
                <w:t>2.</w:t>
              </w:r>
              <w:r w:rsidR="00654214">
                <w:t>9528585651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29CAC383CC594360BD653A8C72FAFBF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5806CD93" w14:textId="104FEC19" w:rsidR="00654214" w:rsidRDefault="00481F38">
              <w:pPr>
                <w:pStyle w:val="SenderAddress"/>
              </w:pPr>
              <w:r>
                <w:t>3.</w:t>
              </w:r>
              <w:r w:rsidR="00654214">
                <w:t>Ujjawaltyagi20@gmail.com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6CADED6515374A08BB94D8EA8867A5E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7DF26201" w14:textId="434F0947" w:rsidR="00481F38" w:rsidRDefault="00481F38" w:rsidP="00481F38">
              <w:pPr>
                <w:pStyle w:val="SenderAddress"/>
              </w:pPr>
              <w:r>
                <w:t>4.</w:t>
              </w:r>
              <w:r w:rsidR="00654214">
                <w:t>Budhana Muzaffarna</w:t>
              </w:r>
              <w:r>
                <w:t>gar</w:t>
              </w:r>
            </w:p>
          </w:sdtContent>
        </w:sdt>
      </w:sdtContent>
    </w:sdt>
    <w:p w14:paraId="415DD128" w14:textId="77777777" w:rsidR="00481F38" w:rsidRDefault="00481F38" w:rsidP="00481F38">
      <w:pPr>
        <w:pStyle w:val="SenderAddress"/>
      </w:pPr>
    </w:p>
    <w:p w14:paraId="371B8B07" w14:textId="2E19E462" w:rsidR="008F69B9" w:rsidRDefault="008F69B9" w:rsidP="00481F38">
      <w:pPr>
        <w:pStyle w:val="SenderAddress"/>
      </w:pPr>
      <w:r>
        <w:t>My parents details:</w:t>
      </w:r>
    </w:p>
    <w:p w14:paraId="74CC38DA" w14:textId="2903FAD9" w:rsidR="008F69B9" w:rsidRDefault="008F69B9" w:rsidP="00481F38">
      <w:pPr>
        <w:pStyle w:val="SenderAddress"/>
      </w:pPr>
      <w:r>
        <w:t>Father name:Pramod kumar tyagi</w:t>
      </w:r>
    </w:p>
    <w:p w14:paraId="5B7B9F61" w14:textId="4B71CBA2" w:rsidR="008F69B9" w:rsidRDefault="008F69B9" w:rsidP="00481F38">
      <w:pPr>
        <w:pStyle w:val="SenderAddress"/>
      </w:pPr>
      <w:r>
        <w:t>Father Education:9</w:t>
      </w:r>
      <w:r w:rsidRPr="008F69B9">
        <w:rPr>
          <w:vertAlign w:val="superscript"/>
        </w:rPr>
        <w:t>th</w:t>
      </w:r>
      <w:r>
        <w:t xml:space="preserve"> pass out</w:t>
      </w:r>
    </w:p>
    <w:p w14:paraId="31AEF78A" w14:textId="558E849C" w:rsidR="008F69B9" w:rsidRDefault="008F69B9" w:rsidP="00481F38">
      <w:pPr>
        <w:pStyle w:val="SenderAddress"/>
      </w:pPr>
      <w:r>
        <w:t>Father occupation:farmer</w:t>
      </w:r>
    </w:p>
    <w:p w14:paraId="39D756E6" w14:textId="77777777" w:rsidR="008F69B9" w:rsidRDefault="008F69B9" w:rsidP="00481F38">
      <w:pPr>
        <w:pStyle w:val="SenderAddress"/>
      </w:pPr>
    </w:p>
    <w:p w14:paraId="52BF599D" w14:textId="46A4AC70" w:rsidR="00481F38" w:rsidRDefault="00481F38" w:rsidP="00481F38">
      <w:pPr>
        <w:pStyle w:val="SenderAddress"/>
      </w:pPr>
      <w:r>
        <w:t>Hobbi</w:t>
      </w:r>
      <w:r w:rsidR="008F69B9">
        <w:t>e</w:t>
      </w:r>
      <w:r>
        <w:t>s:</w:t>
      </w:r>
    </w:p>
    <w:p w14:paraId="1C436EAD" w14:textId="22A247AE" w:rsidR="00481F38" w:rsidRDefault="00481F38" w:rsidP="00481F38">
      <w:pPr>
        <w:pStyle w:val="SenderAddress"/>
      </w:pPr>
      <w:r>
        <w:t>1.Good Program</w:t>
      </w:r>
      <w:r w:rsidR="008F69B9">
        <w:t>m</w:t>
      </w:r>
      <w:r>
        <w:t>er</w:t>
      </w:r>
    </w:p>
    <w:p w14:paraId="5198851B" w14:textId="547BA315" w:rsidR="00481F38" w:rsidRDefault="00481F38" w:rsidP="00481F38">
      <w:pPr>
        <w:pStyle w:val="SenderAddress"/>
      </w:pPr>
      <w:r>
        <w:t>2.Travelling</w:t>
      </w:r>
    </w:p>
    <w:p w14:paraId="0AA53A96" w14:textId="35614C8D" w:rsidR="00481F38" w:rsidRDefault="00481F38" w:rsidP="00481F38">
      <w:pPr>
        <w:pStyle w:val="SenderAddress"/>
      </w:pPr>
      <w:r>
        <w:t>3.</w:t>
      </w:r>
      <w:r w:rsidR="002F04A4">
        <w:t>listing music</w:t>
      </w:r>
    </w:p>
    <w:p w14:paraId="3C5ECA48" w14:textId="77777777" w:rsidR="00481F38" w:rsidRDefault="00481F38" w:rsidP="00481F38">
      <w:pPr>
        <w:pStyle w:val="SenderAddress"/>
      </w:pPr>
    </w:p>
    <w:p w14:paraId="7CA73BA6" w14:textId="64CDAC74" w:rsidR="00250873" w:rsidRDefault="00000000" w:rsidP="00481F38">
      <w:pPr>
        <w:pStyle w:val="SenderAddress"/>
      </w:pPr>
      <w:r>
        <w:t>Education</w:t>
      </w:r>
      <w:r w:rsidR="00481F38">
        <w:t>:</w:t>
      </w:r>
    </w:p>
    <w:p w14:paraId="5C421DE5" w14:textId="41E11C35" w:rsidR="00481F38" w:rsidRDefault="00481F38" w:rsidP="00481F38">
      <w:pPr>
        <w:pStyle w:val="SenderAddress"/>
      </w:pPr>
      <w:r>
        <w:t>1.10</w:t>
      </w:r>
      <w:r w:rsidRPr="00481F38">
        <w:rPr>
          <w:vertAlign w:val="superscript"/>
        </w:rPr>
        <w:t>th</w:t>
      </w:r>
      <w:r>
        <w:t xml:space="preserve"> UPBoard</w:t>
      </w:r>
    </w:p>
    <w:p w14:paraId="5ED45937" w14:textId="59250EA1" w:rsidR="00481F38" w:rsidRDefault="00481F38" w:rsidP="00481F38">
      <w:pPr>
        <w:pStyle w:val="SenderAddress"/>
      </w:pPr>
      <w:r>
        <w:t>2.12</w:t>
      </w:r>
      <w:r w:rsidRPr="00481F3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UPBoard</w:t>
      </w:r>
    </w:p>
    <w:p w14:paraId="43348DB1" w14:textId="77777777" w:rsidR="00481F38" w:rsidRDefault="00481F38" w:rsidP="00481F38">
      <w:pPr>
        <w:pStyle w:val="SenderAddress"/>
      </w:pPr>
      <w:r>
        <w:t>3.B.tech</w:t>
      </w:r>
    </w:p>
    <w:p w14:paraId="14D3620E" w14:textId="77777777" w:rsidR="00481F38" w:rsidRDefault="00481F38" w:rsidP="00481F38">
      <w:pPr>
        <w:pStyle w:val="SenderAddress"/>
      </w:pPr>
    </w:p>
    <w:p w14:paraId="6355D518" w14:textId="522C9EC2" w:rsidR="00250873" w:rsidRDefault="00000000" w:rsidP="00481F38">
      <w:pPr>
        <w:pStyle w:val="SenderAddress"/>
      </w:pPr>
      <w:r>
        <w:t>Skills</w:t>
      </w:r>
    </w:p>
    <w:p w14:paraId="5ABD254B" w14:textId="639CCF21" w:rsidR="0091312E" w:rsidRDefault="0091312E" w:rsidP="0091312E">
      <w:pPr>
        <w:spacing w:after="0"/>
      </w:pPr>
      <w:r>
        <w:t>1.I am honesty for our time and our work</w:t>
      </w:r>
    </w:p>
    <w:p w14:paraId="62D6E65A" w14:textId="11C31FB9" w:rsidR="0091312E" w:rsidRDefault="0091312E" w:rsidP="0091312E">
      <w:pPr>
        <w:spacing w:after="0"/>
      </w:pPr>
      <w:r>
        <w:t>2.I am very quite person</w:t>
      </w:r>
    </w:p>
    <w:p w14:paraId="6EDCD5A7" w14:textId="05A4C3EB" w:rsidR="00250873" w:rsidRDefault="0091312E" w:rsidP="0091312E">
      <w:pPr>
        <w:spacing w:after="0"/>
      </w:pPr>
      <w:r>
        <w:t>3.Some basic knowledge about data structure and algorithm</w:t>
      </w:r>
    </w:p>
    <w:p w14:paraId="104A2295" w14:textId="1CFCBB55" w:rsidR="0091312E" w:rsidRDefault="0091312E" w:rsidP="0091312E">
      <w:pPr>
        <w:spacing w:after="0"/>
      </w:pPr>
      <w:r>
        <w:t>4.Some basic knowledge about programing in python</w:t>
      </w:r>
    </w:p>
    <w:p w14:paraId="1E288414" w14:textId="26AB5EC2" w:rsidR="0091312E" w:rsidRDefault="0091312E" w:rsidP="0091312E">
      <w:pPr>
        <w:spacing w:after="0"/>
      </w:pPr>
      <w:r>
        <w:t>5.Programing in java</w:t>
      </w:r>
    </w:p>
    <w:p w14:paraId="317A4B33" w14:textId="77777777" w:rsidR="0091312E" w:rsidRDefault="0091312E" w:rsidP="0091312E">
      <w:pPr>
        <w:spacing w:after="0"/>
      </w:pPr>
    </w:p>
    <w:p w14:paraId="11740A0B" w14:textId="40ECA0B0" w:rsidR="0091312E" w:rsidRDefault="0091312E" w:rsidP="0091312E">
      <w:pPr>
        <w:spacing w:after="0"/>
      </w:pPr>
      <w:r>
        <w:t>Achievements:</w:t>
      </w:r>
    </w:p>
    <w:p w14:paraId="2425BB88" w14:textId="3B5CABBD" w:rsidR="0091312E" w:rsidRDefault="0091312E" w:rsidP="0091312E">
      <w:pPr>
        <w:spacing w:after="0"/>
      </w:pPr>
      <w:r>
        <w:t xml:space="preserve">1.Certificate </w:t>
      </w:r>
      <w:r w:rsidR="008F69B9">
        <w:t>form programming in python at swayam in cec</w:t>
      </w:r>
    </w:p>
    <w:p w14:paraId="139515C9" w14:textId="2F426ED2" w:rsidR="008F69B9" w:rsidRDefault="008F69B9" w:rsidP="0091312E">
      <w:pPr>
        <w:spacing w:after="0"/>
      </w:pPr>
      <w:r>
        <w:t>2.</w:t>
      </w:r>
      <w:r w:rsidRPr="008F69B9">
        <w:t xml:space="preserve"> </w:t>
      </w:r>
      <w:r>
        <w:t>Certificate form programming in java at swayam in nptel</w:t>
      </w:r>
    </w:p>
    <w:p w14:paraId="4464ADEB" w14:textId="1C955514" w:rsidR="0091312E" w:rsidRDefault="008F69B9" w:rsidP="0091312E">
      <w:pPr>
        <w:spacing w:after="0"/>
      </w:pPr>
      <w:r>
        <w:t xml:space="preserve"> </w:t>
      </w:r>
      <w:r w:rsidR="0091312E">
        <w:t xml:space="preserve"> </w:t>
      </w:r>
    </w:p>
    <w:p w14:paraId="28FD6300" w14:textId="77777777" w:rsidR="00250873" w:rsidRDefault="00250873">
      <w:pPr>
        <w:spacing w:after="200" w:line="276" w:lineRule="auto"/>
      </w:pPr>
    </w:p>
    <w:sectPr w:rsidR="00250873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5B97" w14:textId="77777777" w:rsidR="00E44AEE" w:rsidRDefault="00E44AEE">
      <w:pPr>
        <w:spacing w:after="0" w:line="240" w:lineRule="auto"/>
      </w:pPr>
      <w:r>
        <w:separator/>
      </w:r>
    </w:p>
  </w:endnote>
  <w:endnote w:type="continuationSeparator" w:id="0">
    <w:p w14:paraId="539C8AC8" w14:textId="77777777" w:rsidR="00E44AEE" w:rsidRDefault="00E4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EE1B4" w14:textId="77777777" w:rsidR="00250873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64EDD26" wp14:editId="3A86C2F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0F1168" w14:textId="77777777" w:rsidR="00250873" w:rsidRDefault="002508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4EDD26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F0F1168" w14:textId="77777777" w:rsidR="00250873" w:rsidRDefault="002508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EF22E22" wp14:editId="0BE0B53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AFCAC4" w14:textId="77777777" w:rsidR="00250873" w:rsidRDefault="002508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EF22E22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21AFCAC4" w14:textId="77777777" w:rsidR="00250873" w:rsidRDefault="002508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955AF8" wp14:editId="6ACFC15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E422F56" w14:textId="77777777" w:rsidR="00250873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955AF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2E422F56" w14:textId="77777777" w:rsidR="00250873" w:rsidRDefault="00000000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7E979" w14:textId="77777777" w:rsidR="00250873" w:rsidRDefault="00000000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F384FD7" wp14:editId="6E5BB80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F2DE82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FB0DFD4" wp14:editId="4F87B3D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75BD1B" w14:textId="77777777" w:rsidR="00250873" w:rsidRDefault="002508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FB0DFD4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0075BD1B" w14:textId="77777777" w:rsidR="00250873" w:rsidRDefault="002508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40B0132" wp14:editId="5539969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A45FA9" w14:textId="77777777" w:rsidR="00250873" w:rsidRDefault="002508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40B0132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36A45FA9" w14:textId="77777777" w:rsidR="00250873" w:rsidRDefault="002508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52AD8B" wp14:editId="07D8780E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5831794" w14:textId="77777777" w:rsidR="00250873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52AD8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45831794" w14:textId="77777777" w:rsidR="00250873" w:rsidRDefault="00000000">
                    <w:pPr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>
                      <w:rPr>
                        <w:color w:val="FFFFFF" w:themeColor="background1"/>
                        <w:sz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4DC08" w14:textId="77777777" w:rsidR="00E44AEE" w:rsidRDefault="00E44AEE">
      <w:pPr>
        <w:spacing w:after="0" w:line="240" w:lineRule="auto"/>
      </w:pPr>
      <w:r>
        <w:separator/>
      </w:r>
    </w:p>
  </w:footnote>
  <w:footnote w:type="continuationSeparator" w:id="0">
    <w:p w14:paraId="285AC731" w14:textId="77777777" w:rsidR="00E44AEE" w:rsidRDefault="00E44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605A8" w14:textId="77777777" w:rsidR="00250873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DF12805" wp14:editId="279941E0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D68C0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81042B" wp14:editId="1989BEA3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F90525" w14:textId="77777777" w:rsidR="00250873" w:rsidRDefault="0000000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D81042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70F90525" w14:textId="77777777" w:rsidR="00250873" w:rsidRDefault="0000000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6344F6" wp14:editId="7F5971B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3E88C2" w14:textId="77777777" w:rsidR="00250873" w:rsidRDefault="002508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46344F6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73E88C2" w14:textId="77777777" w:rsidR="00250873" w:rsidRDefault="0025087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56CB6AD" wp14:editId="56A8D70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DF0218" w14:textId="77777777" w:rsidR="00250873" w:rsidRDefault="002508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6CB6AD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6DF0218" w14:textId="77777777" w:rsidR="00250873" w:rsidRDefault="002508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AF8EC" w14:textId="77777777" w:rsidR="00250873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825A4D" wp14:editId="21CEEBB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7D72A49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3526EB" wp14:editId="0422C6A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0A924" w14:textId="77777777" w:rsidR="00250873" w:rsidRDefault="0025087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3526EB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3150A924" w14:textId="77777777" w:rsidR="00250873" w:rsidRDefault="0025087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2B16B5" wp14:editId="2113002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4F1DD9" w14:textId="77777777" w:rsidR="00250873" w:rsidRDefault="0025087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52B16B5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24F1DD9" w14:textId="77777777" w:rsidR="00250873" w:rsidRDefault="0025087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94393">
    <w:abstractNumId w:val="4"/>
  </w:num>
  <w:num w:numId="2" w16cid:durableId="1708023774">
    <w:abstractNumId w:val="2"/>
  </w:num>
  <w:num w:numId="3" w16cid:durableId="2120947237">
    <w:abstractNumId w:val="3"/>
  </w:num>
  <w:num w:numId="4" w16cid:durableId="830371422">
    <w:abstractNumId w:val="1"/>
  </w:num>
  <w:num w:numId="5" w16cid:durableId="171673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removeDateAndTime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4"/>
    <w:rsid w:val="00036F92"/>
    <w:rsid w:val="00250873"/>
    <w:rsid w:val="002F04A4"/>
    <w:rsid w:val="00357E27"/>
    <w:rsid w:val="00481F38"/>
    <w:rsid w:val="00654214"/>
    <w:rsid w:val="008F69B9"/>
    <w:rsid w:val="0091312E"/>
    <w:rsid w:val="00A3127D"/>
    <w:rsid w:val="00D42174"/>
    <w:rsid w:val="00E4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88379"/>
  <w15:docId w15:val="{F4FA9DC9-63FF-482E-BBF8-3621E1C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214"/>
  </w:style>
  <w:style w:type="paragraph" w:styleId="Heading1">
    <w:name w:val="heading 1"/>
    <w:basedOn w:val="Normal"/>
    <w:next w:val="Normal"/>
    <w:link w:val="Heading1Char"/>
    <w:uiPriority w:val="9"/>
    <w:qFormat/>
    <w:rsid w:val="006542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480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2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F654B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75E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75E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75E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55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75E4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75E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214"/>
    <w:rPr>
      <w:rFonts w:asciiTheme="majorHAnsi" w:eastAsiaTheme="majorEastAsia" w:hAnsiTheme="majorHAnsi" w:cstheme="majorBidi"/>
      <w:color w:val="8480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214"/>
    <w:rPr>
      <w:rFonts w:asciiTheme="majorHAnsi" w:eastAsiaTheme="majorEastAsia" w:hAnsiTheme="majorHAnsi" w:cstheme="majorBidi"/>
      <w:color w:val="6F654B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14"/>
    <w:rPr>
      <w:rFonts w:asciiTheme="majorHAnsi" w:eastAsiaTheme="majorEastAsia" w:hAnsiTheme="majorHAnsi" w:cstheme="majorBidi"/>
      <w:color w:val="675E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1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14"/>
    <w:rPr>
      <w:rFonts w:asciiTheme="majorHAnsi" w:eastAsiaTheme="majorEastAsia" w:hAnsiTheme="majorHAnsi" w:cstheme="majorBidi"/>
      <w:color w:val="675E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14"/>
    <w:rPr>
      <w:rFonts w:asciiTheme="majorHAnsi" w:eastAsiaTheme="majorEastAsia" w:hAnsiTheme="majorHAnsi" w:cstheme="majorBidi"/>
      <w:i/>
      <w:iCs/>
      <w:color w:val="675E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14"/>
    <w:rPr>
      <w:rFonts w:asciiTheme="majorHAnsi" w:eastAsiaTheme="majorEastAsia" w:hAnsiTheme="majorHAnsi" w:cstheme="majorBidi"/>
      <w:i/>
      <w:iCs/>
      <w:color w:val="5855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14"/>
    <w:rPr>
      <w:rFonts w:asciiTheme="majorHAnsi" w:eastAsiaTheme="majorEastAsia" w:hAnsiTheme="majorHAnsi" w:cstheme="majorBidi"/>
      <w:b/>
      <w:bCs/>
      <w:color w:val="675E4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14"/>
    <w:rPr>
      <w:rFonts w:asciiTheme="majorHAnsi" w:eastAsiaTheme="majorEastAsia" w:hAnsiTheme="majorHAnsi" w:cstheme="majorBidi"/>
      <w:b/>
      <w:bCs/>
      <w:i/>
      <w:iCs/>
      <w:color w:val="675E4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4214"/>
    <w:pPr>
      <w:spacing w:line="240" w:lineRule="auto"/>
    </w:pPr>
    <w:rPr>
      <w:b/>
      <w:bCs/>
      <w:smallCaps/>
      <w:color w:val="887C5D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542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9A57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14"/>
    <w:rPr>
      <w:rFonts w:asciiTheme="majorHAnsi" w:eastAsiaTheme="majorEastAsia" w:hAnsiTheme="majorHAnsi" w:cstheme="majorBidi"/>
      <w:color w:val="A9A57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42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4214"/>
    <w:rPr>
      <w:b/>
      <w:bCs/>
    </w:rPr>
  </w:style>
  <w:style w:type="character" w:styleId="Emphasis">
    <w:name w:val="Emphasis"/>
    <w:basedOn w:val="DefaultParagraphFont"/>
    <w:uiPriority w:val="20"/>
    <w:qFormat/>
    <w:rsid w:val="00654214"/>
    <w:rPr>
      <w:i/>
      <w:iCs/>
    </w:rPr>
  </w:style>
  <w:style w:type="paragraph" w:styleId="NoSpacing">
    <w:name w:val="No Spacing"/>
    <w:link w:val="NoSpacingChar"/>
    <w:uiPriority w:val="1"/>
    <w:qFormat/>
    <w:rsid w:val="006542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4214"/>
    <w:pPr>
      <w:spacing w:before="160"/>
      <w:ind w:left="720" w:right="720"/>
    </w:pPr>
    <w:rPr>
      <w:i/>
      <w:iCs/>
      <w:color w:val="6F654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14"/>
    <w:rPr>
      <w:i/>
      <w:iCs/>
      <w:color w:val="6F654B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14"/>
    <w:pPr>
      <w:pBdr>
        <w:left w:val="single" w:sz="18" w:space="12" w:color="A9A57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9A57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14"/>
    <w:rPr>
      <w:rFonts w:asciiTheme="majorHAnsi" w:eastAsiaTheme="majorEastAsia" w:hAnsiTheme="majorHAnsi" w:cstheme="majorBidi"/>
      <w:color w:val="A9A57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4214"/>
    <w:rPr>
      <w:i/>
      <w:iCs/>
      <w:color w:val="6F654B" w:themeColor="text1" w:themeTint="BF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542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4214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421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42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214"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link w:val="PersonalNameChar"/>
    <w:qFormat/>
    <w:rPr>
      <w:b/>
      <w:sz w:val="28"/>
      <w:szCs w:val="28"/>
    </w:rPr>
  </w:style>
  <w:style w:type="paragraph" w:customStyle="1" w:styleId="SubsectionDate">
    <w:name w:val="Subsection Date"/>
    <w:basedOn w:val="Normal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PersonalNameChar">
    <w:name w:val="Personal Name Char"/>
    <w:basedOn w:val="TitleChar"/>
    <w:link w:val="PersonalName"/>
    <w:rsid w:val="00654214"/>
    <w:rPr>
      <w:rFonts w:asciiTheme="majorHAnsi" w:eastAsiaTheme="majorEastAsia" w:hAnsiTheme="majorHAnsi" w:cstheme="majorBidi"/>
      <w:b/>
      <w:color w:val="A9A57C" w:themeColor="accent1"/>
      <w:spacing w:val="-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D7CAB9263D4F7D81F823D2429C7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12A0-D084-48E6-B3BF-22638516B4F7}"/>
      </w:docPartPr>
      <w:docPartBody>
        <w:p w:rsidR="006D1398" w:rsidRDefault="00000000">
          <w:pPr>
            <w:pStyle w:val="54D7CAB9263D4F7D81F823D2429C700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585D5AC001C4E148293894C855BF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876E4-46AF-4ABE-8A38-42BD21C1E55C}"/>
      </w:docPartPr>
      <w:docPartBody>
        <w:p w:rsidR="006D1398" w:rsidRDefault="003D41A8" w:rsidP="003D41A8">
          <w:pPr>
            <w:pStyle w:val="B585D5AC001C4E148293894C855BF8D4"/>
          </w:pPr>
          <w:r>
            <w:t>[Type the date]</w:t>
          </w:r>
        </w:p>
      </w:docPartBody>
    </w:docPart>
    <w:docPart>
      <w:docPartPr>
        <w:name w:val="DB548300600642F6B12C551CA5F2E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9019-BFB9-4BF8-906D-17064F685009}"/>
      </w:docPartPr>
      <w:docPartBody>
        <w:p w:rsidR="006D1398" w:rsidRDefault="003D41A8" w:rsidP="003D41A8">
          <w:pPr>
            <w:pStyle w:val="DB548300600642F6B12C551CA5F2E05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29CAC383CC594360BD653A8C72FA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6C575-B98A-45D4-8D51-F9276527DA4E}"/>
      </w:docPartPr>
      <w:docPartBody>
        <w:p w:rsidR="006D1398" w:rsidRDefault="003D41A8" w:rsidP="003D41A8">
          <w:pPr>
            <w:pStyle w:val="29CAC383CC594360BD653A8C72FAFBF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CADED6515374A08BB94D8EA8867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ADEAC-0175-4692-BD4C-4062234D77B4}"/>
      </w:docPartPr>
      <w:docPartBody>
        <w:p w:rsidR="006D1398" w:rsidRDefault="003D41A8" w:rsidP="003D41A8">
          <w:pPr>
            <w:pStyle w:val="6CADED6515374A08BB94D8EA8867A5EB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A8"/>
    <w:rsid w:val="00036F92"/>
    <w:rsid w:val="003D41A8"/>
    <w:rsid w:val="006D1398"/>
    <w:rsid w:val="008C209A"/>
    <w:rsid w:val="00900D46"/>
    <w:rsid w:val="00A3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D41A8"/>
    <w:rPr>
      <w:color w:val="808080"/>
    </w:rPr>
  </w:style>
  <w:style w:type="paragraph" w:customStyle="1" w:styleId="54D7CAB9263D4F7D81F823D2429C7009">
    <w:name w:val="54D7CAB9263D4F7D81F823D2429C7009"/>
  </w:style>
  <w:style w:type="paragraph" w:customStyle="1" w:styleId="B585D5AC001C4E148293894C855BF8D4">
    <w:name w:val="B585D5AC001C4E148293894C855BF8D4"/>
    <w:rsid w:val="003D41A8"/>
  </w:style>
  <w:style w:type="paragraph" w:customStyle="1" w:styleId="DB548300600642F6B12C551CA5F2E05D">
    <w:name w:val="DB548300600642F6B12C551CA5F2E05D"/>
    <w:rsid w:val="003D41A8"/>
  </w:style>
  <w:style w:type="paragraph" w:customStyle="1" w:styleId="29CAC383CC594360BD653A8C72FAFBF1">
    <w:name w:val="29CAC383CC594360BD653A8C72FAFBF1"/>
    <w:rsid w:val="003D41A8"/>
  </w:style>
  <w:style w:type="paragraph" w:customStyle="1" w:styleId="6CADED6515374A08BB94D8EA8867A5EB">
    <w:name w:val="6CADED6515374A08BB94D8EA8867A5EB"/>
    <w:rsid w:val="003D4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4.Budhana Muzaffarnagar</CompanyAddress>
  <CompanyPhone>2.9528585651</CompanyPhone>
  <CompanyFax/>
  <CompanyEmail>3.Ujjawaltyagi20@gmail.com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43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 Tyagi</dc:creator>
  <cp:lastModifiedBy>Ujjawal Tyagi</cp:lastModifiedBy>
  <cp:revision>4</cp:revision>
  <dcterms:created xsi:type="dcterms:W3CDTF">2024-05-22T16:15:00Z</dcterms:created>
  <dcterms:modified xsi:type="dcterms:W3CDTF">2024-07-18T10:05:00Z</dcterms:modified>
</cp:coreProperties>
</file>